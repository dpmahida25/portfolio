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701"/>
        <w:tblOverlap w:val="nev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3"/>
        <w:gridCol w:w="3164"/>
        <w:gridCol w:w="3152"/>
      </w:tblGrid>
      <w:tr w:rsidR="00F316AD" w:rsidRPr="001700F2" w14:paraId="25F26B15" w14:textId="77777777" w:rsidTr="005D7B57">
        <w:trPr>
          <w:trHeight w:val="1307"/>
        </w:trPr>
        <w:tc>
          <w:tcPr>
            <w:tcW w:w="9469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03CE4D9" w14:textId="66E1A6EA" w:rsidR="00F316AD" w:rsidRPr="001700F2" w:rsidRDefault="000F4C35" w:rsidP="005D7B57">
            <w:pPr>
              <w:pStyle w:val="Title"/>
            </w:pPr>
            <w:bookmarkStart w:id="0" w:name="_Hlk82362320"/>
            <w:r>
              <w:t>Divyajitsinh Mahida</w:t>
            </w:r>
          </w:p>
          <w:p w14:paraId="2B242D81" w14:textId="52D802CF" w:rsidR="00F316AD" w:rsidRPr="001700F2" w:rsidRDefault="000F4C35" w:rsidP="005D7B57">
            <w:pPr>
              <w:pStyle w:val="Subtitle"/>
            </w:pPr>
            <w:r>
              <w:t>STUDEN</w:t>
            </w:r>
            <w:r w:rsidR="005D7B57">
              <w:t>T/ASSISTANT GENERAL MANAGER</w:t>
            </w:r>
            <w:r w:rsidR="00F316AD" w:rsidRPr="001700F2">
              <w:t xml:space="preserve"> </w:t>
            </w:r>
          </w:p>
        </w:tc>
      </w:tr>
      <w:tr w:rsidR="005D7B57" w:rsidRPr="005D7B57" w14:paraId="7C6D25B1" w14:textId="77777777" w:rsidTr="005D7B57">
        <w:trPr>
          <w:trHeight w:val="743"/>
        </w:trPr>
        <w:tc>
          <w:tcPr>
            <w:tcW w:w="3153" w:type="dxa"/>
            <w:tcBorders>
              <w:top w:val="single" w:sz="24" w:space="0" w:color="BF9268" w:themeColor="accent2"/>
            </w:tcBorders>
            <w:vAlign w:val="center"/>
          </w:tcPr>
          <w:p w14:paraId="51DF2C85" w14:textId="77777777" w:rsidR="00F316AD" w:rsidRPr="005D7B57" w:rsidRDefault="000F4C35" w:rsidP="005D7B57">
            <w:pPr>
              <w:jc w:val="center"/>
              <w:rPr>
                <w:color w:val="0D0D0D" w:themeColor="text1" w:themeTint="F2"/>
                <w:highlight w:val="lightGray"/>
              </w:rPr>
            </w:pPr>
            <w:r w:rsidRPr="005D7B57">
              <w:rPr>
                <w:color w:val="0D0D0D" w:themeColor="text1" w:themeTint="F2"/>
                <w:highlight w:val="lightGray"/>
              </w:rPr>
              <w:t>13712 Saint Michael Dr</w:t>
            </w:r>
          </w:p>
          <w:p w14:paraId="6002C777" w14:textId="2051C88B" w:rsidR="000F4C35" w:rsidRPr="005D7B57" w:rsidRDefault="000F4C35" w:rsidP="005D7B57">
            <w:pPr>
              <w:jc w:val="center"/>
              <w:rPr>
                <w:color w:val="0D0D0D" w:themeColor="text1" w:themeTint="F2"/>
                <w:highlight w:val="lightGray"/>
              </w:rPr>
            </w:pPr>
            <w:r w:rsidRPr="005D7B57">
              <w:rPr>
                <w:color w:val="0D0D0D" w:themeColor="text1" w:themeTint="F2"/>
                <w:highlight w:val="lightGray"/>
              </w:rPr>
              <w:t>Little Rock, AR, 72211</w:t>
            </w:r>
          </w:p>
        </w:tc>
        <w:tc>
          <w:tcPr>
            <w:tcW w:w="3164" w:type="dxa"/>
            <w:tcBorders>
              <w:top w:val="single" w:sz="24" w:space="0" w:color="BF9268" w:themeColor="accent2"/>
            </w:tcBorders>
            <w:vAlign w:val="center"/>
          </w:tcPr>
          <w:p w14:paraId="65AAFAF7" w14:textId="111664DF" w:rsidR="00F316AD" w:rsidRPr="005D7B57" w:rsidRDefault="000F4C35" w:rsidP="005D7B57">
            <w:pPr>
              <w:jc w:val="center"/>
              <w:rPr>
                <w:color w:val="0D0D0D" w:themeColor="text1" w:themeTint="F2"/>
                <w:highlight w:val="lightGray"/>
              </w:rPr>
            </w:pPr>
            <w:r w:rsidRPr="005D7B57">
              <w:rPr>
                <w:color w:val="0D0D0D" w:themeColor="text1" w:themeTint="F2"/>
                <w:highlight w:val="lightGray"/>
              </w:rPr>
              <w:t xml:space="preserve">(501) </w:t>
            </w:r>
            <w:r w:rsidR="005D7B57" w:rsidRPr="005D7B57">
              <w:rPr>
                <w:color w:val="0D0D0D" w:themeColor="text1" w:themeTint="F2"/>
                <w:highlight w:val="lightGray"/>
              </w:rPr>
              <w:t>413</w:t>
            </w:r>
            <w:r w:rsidRPr="005D7B57">
              <w:rPr>
                <w:color w:val="0D0D0D" w:themeColor="text1" w:themeTint="F2"/>
                <w:highlight w:val="lightGray"/>
              </w:rPr>
              <w:t xml:space="preserve"> 4849</w:t>
            </w:r>
          </w:p>
        </w:tc>
        <w:tc>
          <w:tcPr>
            <w:tcW w:w="3152" w:type="dxa"/>
            <w:tcBorders>
              <w:top w:val="single" w:sz="24" w:space="0" w:color="BF9268" w:themeColor="accent2"/>
            </w:tcBorders>
            <w:vAlign w:val="center"/>
          </w:tcPr>
          <w:p w14:paraId="6B6AD4A8" w14:textId="36F4B724" w:rsidR="00F316AD" w:rsidRPr="005D7B57" w:rsidRDefault="005D7B57" w:rsidP="005D7B57">
            <w:pPr>
              <w:jc w:val="center"/>
              <w:rPr>
                <w:color w:val="0D0D0D" w:themeColor="text1" w:themeTint="F2"/>
                <w:highlight w:val="lightGray"/>
              </w:rPr>
            </w:pPr>
            <w:r w:rsidRPr="005D7B57">
              <w:rPr>
                <w:color w:val="0D0D0D" w:themeColor="text1" w:themeTint="F2"/>
                <w:highlight w:val="lightGray"/>
              </w:rPr>
              <w:t>Dpmahida@ualr.edu</w:t>
            </w:r>
          </w:p>
        </w:tc>
      </w:tr>
      <w:tr w:rsidR="00CD50FD" w:rsidRPr="001700F2" w14:paraId="7E99E6F3" w14:textId="77777777" w:rsidTr="005D7B57">
        <w:trPr>
          <w:trHeight w:val="180"/>
        </w:trPr>
        <w:tc>
          <w:tcPr>
            <w:tcW w:w="3153" w:type="dxa"/>
            <w:tcBorders>
              <w:bottom w:val="single" w:sz="18" w:space="0" w:color="BF9268" w:themeColor="accent2"/>
            </w:tcBorders>
          </w:tcPr>
          <w:p w14:paraId="024BF077" w14:textId="77777777" w:rsidR="00CD50FD" w:rsidRPr="001700F2" w:rsidRDefault="00CD50FD" w:rsidP="005D7B57"/>
        </w:tc>
        <w:tc>
          <w:tcPr>
            <w:tcW w:w="3164" w:type="dxa"/>
            <w:vMerge w:val="restart"/>
            <w:shd w:val="clear" w:color="auto" w:fill="303848" w:themeFill="accent1"/>
            <w:vAlign w:val="center"/>
          </w:tcPr>
          <w:p w14:paraId="3654ADC5" w14:textId="77777777" w:rsidR="00CD50FD" w:rsidRPr="001700F2" w:rsidRDefault="00E14CE0" w:rsidP="005D7B57">
            <w:pPr>
              <w:pStyle w:val="Heading1"/>
            </w:pPr>
            <w:sdt>
              <w:sdtPr>
                <w:id w:val="1460613821"/>
                <w:placeholder>
                  <w:docPart w:val="1819DEA34513441C91A54D96C44BCB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699B1C4F" w14:textId="77777777" w:rsidR="00CD50FD" w:rsidRPr="001700F2" w:rsidRDefault="00CD50FD" w:rsidP="005D7B57"/>
        </w:tc>
      </w:tr>
      <w:tr w:rsidR="00CD50FD" w:rsidRPr="001700F2" w14:paraId="318B1B7D" w14:textId="77777777" w:rsidTr="005D7B57">
        <w:trPr>
          <w:trHeight w:val="212"/>
        </w:trPr>
        <w:tc>
          <w:tcPr>
            <w:tcW w:w="3153" w:type="dxa"/>
            <w:tcBorders>
              <w:top w:val="single" w:sz="18" w:space="0" w:color="BF9268" w:themeColor="accent2"/>
            </w:tcBorders>
          </w:tcPr>
          <w:p w14:paraId="713DF9D3" w14:textId="77777777" w:rsidR="00CD50FD" w:rsidRPr="001700F2" w:rsidRDefault="00CD50FD" w:rsidP="005D7B57"/>
        </w:tc>
        <w:tc>
          <w:tcPr>
            <w:tcW w:w="3164" w:type="dxa"/>
            <w:vMerge/>
            <w:shd w:val="clear" w:color="auto" w:fill="303848" w:themeFill="accent1"/>
            <w:vAlign w:val="center"/>
          </w:tcPr>
          <w:p w14:paraId="71A6161A" w14:textId="77777777" w:rsidR="00CD50FD" w:rsidRPr="001700F2" w:rsidRDefault="00CD50FD" w:rsidP="005D7B57">
            <w:pPr>
              <w:pStyle w:val="Heading1"/>
            </w:pPr>
          </w:p>
        </w:tc>
        <w:tc>
          <w:tcPr>
            <w:tcW w:w="3152" w:type="dxa"/>
            <w:tcBorders>
              <w:top w:val="single" w:sz="18" w:space="0" w:color="BF9268" w:themeColor="accent2"/>
            </w:tcBorders>
          </w:tcPr>
          <w:p w14:paraId="0BAAC66E" w14:textId="77777777" w:rsidR="00CD50FD" w:rsidRPr="001700F2" w:rsidRDefault="00CD50FD" w:rsidP="005D7B57">
            <w:pPr>
              <w:rPr>
                <w:noProof/>
              </w:rPr>
            </w:pPr>
          </w:p>
        </w:tc>
      </w:tr>
      <w:tr w:rsidR="0040233B" w:rsidRPr="001700F2" w14:paraId="643398A7" w14:textId="77777777" w:rsidTr="005D7B57">
        <w:trPr>
          <w:trHeight w:val="1193"/>
        </w:trPr>
        <w:tc>
          <w:tcPr>
            <w:tcW w:w="9469" w:type="dxa"/>
            <w:gridSpan w:val="3"/>
            <w:vAlign w:val="center"/>
          </w:tcPr>
          <w:p w14:paraId="40AA66B9" w14:textId="75C8E518" w:rsidR="0040233B" w:rsidRPr="001700F2" w:rsidRDefault="007461B8" w:rsidP="005D7B57">
            <w:pPr>
              <w:pStyle w:val="Text"/>
            </w:pPr>
            <w:r>
              <w:t xml:space="preserve">To enhance my educational strength, to practice my knowledge, to display my management &amp; technical skills, and to learn &amp; grow as a competitive employee. </w:t>
            </w:r>
            <w:r w:rsidR="005D7B57">
              <w:t xml:space="preserve">I have Experience in different programming languages. I have done serval projects in different computer languages. </w:t>
            </w:r>
          </w:p>
        </w:tc>
      </w:tr>
      <w:tr w:rsidR="00382B8F" w:rsidRPr="001700F2" w14:paraId="18E4D0EC" w14:textId="77777777" w:rsidTr="005D7B57">
        <w:trPr>
          <w:trHeight w:val="99"/>
        </w:trPr>
        <w:tc>
          <w:tcPr>
            <w:tcW w:w="3153" w:type="dxa"/>
            <w:shd w:val="clear" w:color="auto" w:fill="F2F2F2" w:themeFill="background1" w:themeFillShade="F2"/>
            <w:vAlign w:val="center"/>
          </w:tcPr>
          <w:p w14:paraId="011CA5DA" w14:textId="77777777" w:rsidR="00382B8F" w:rsidRDefault="00382B8F" w:rsidP="005D7B57">
            <w:pPr>
              <w:pStyle w:val="Heading2"/>
            </w:pPr>
          </w:p>
        </w:tc>
        <w:tc>
          <w:tcPr>
            <w:tcW w:w="3164" w:type="dxa"/>
            <w:shd w:val="clear" w:color="auto" w:fill="303848" w:themeFill="accent1"/>
            <w:vAlign w:val="center"/>
          </w:tcPr>
          <w:p w14:paraId="4313536B" w14:textId="77777777" w:rsidR="00382B8F" w:rsidRDefault="00382B8F" w:rsidP="005D7B57">
            <w:pPr>
              <w:pStyle w:val="Heading1"/>
            </w:pPr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577404B1" w14:textId="77777777" w:rsidR="00382B8F" w:rsidRPr="001700F2" w:rsidRDefault="00382B8F" w:rsidP="005D7B57"/>
        </w:tc>
      </w:tr>
      <w:tr w:rsidR="00382B8F" w:rsidRPr="001700F2" w14:paraId="2F54BA0A" w14:textId="77777777" w:rsidTr="005D7B57">
        <w:trPr>
          <w:trHeight w:val="99"/>
        </w:trPr>
        <w:tc>
          <w:tcPr>
            <w:tcW w:w="3153" w:type="dxa"/>
            <w:shd w:val="clear" w:color="auto" w:fill="F2F2F2" w:themeFill="background1" w:themeFillShade="F2"/>
            <w:vAlign w:val="center"/>
          </w:tcPr>
          <w:p w14:paraId="62B38121" w14:textId="77777777" w:rsidR="00382B8F" w:rsidRDefault="00382B8F" w:rsidP="005D7B57">
            <w:pPr>
              <w:pStyle w:val="Heading2"/>
            </w:pPr>
          </w:p>
        </w:tc>
        <w:tc>
          <w:tcPr>
            <w:tcW w:w="3164" w:type="dxa"/>
            <w:shd w:val="clear" w:color="auto" w:fill="303848" w:themeFill="accent1"/>
            <w:vAlign w:val="center"/>
          </w:tcPr>
          <w:p w14:paraId="1B6DB8CA" w14:textId="77777777" w:rsidR="00382B8F" w:rsidRDefault="00382B8F" w:rsidP="005D7B57">
            <w:pPr>
              <w:pStyle w:val="Heading1"/>
            </w:pPr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5B56E324" w14:textId="77777777" w:rsidR="00382B8F" w:rsidRPr="001700F2" w:rsidRDefault="00382B8F" w:rsidP="005D7B57"/>
        </w:tc>
      </w:tr>
      <w:tr w:rsidR="00CD50FD" w:rsidRPr="001700F2" w14:paraId="1568642C" w14:textId="77777777" w:rsidTr="005D7B57">
        <w:trPr>
          <w:trHeight w:val="99"/>
        </w:trPr>
        <w:tc>
          <w:tcPr>
            <w:tcW w:w="3153" w:type="dxa"/>
            <w:vMerge w:val="restart"/>
            <w:shd w:val="clear" w:color="auto" w:fill="F2F2F2" w:themeFill="background1" w:themeFillShade="F2"/>
            <w:vAlign w:val="center"/>
          </w:tcPr>
          <w:p w14:paraId="2A742984" w14:textId="77777777" w:rsidR="00CD50FD" w:rsidRPr="001700F2" w:rsidRDefault="00E14CE0" w:rsidP="005D7B57">
            <w:pPr>
              <w:pStyle w:val="Heading2"/>
            </w:pPr>
            <w:sdt>
              <w:sdtPr>
                <w:id w:val="-1907296240"/>
                <w:placeholder>
                  <w:docPart w:val="6B77952C7C314D1CB3B7BA435A397A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9BEE6371D2754DF3A79D7CB3B596D15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64" w:type="dxa"/>
            <w:vMerge w:val="restart"/>
            <w:shd w:val="clear" w:color="auto" w:fill="303848" w:themeFill="accent1"/>
            <w:vAlign w:val="center"/>
          </w:tcPr>
          <w:p w14:paraId="4569878B" w14:textId="77777777" w:rsidR="00CD50FD" w:rsidRPr="001700F2" w:rsidRDefault="00E14CE0" w:rsidP="005D7B57">
            <w:pPr>
              <w:pStyle w:val="Heading1"/>
            </w:pPr>
            <w:sdt>
              <w:sdtPr>
                <w:id w:val="-1748876717"/>
                <w:placeholder>
                  <w:docPart w:val="8B9ACDC6893D4C58A986625E85EB4AF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7C81AA1F" w14:textId="77777777" w:rsidR="00CD50FD" w:rsidRPr="001700F2" w:rsidRDefault="00CD50FD" w:rsidP="005D7B57"/>
        </w:tc>
      </w:tr>
      <w:tr w:rsidR="00CD50FD" w:rsidRPr="001700F2" w14:paraId="4E38F3D1" w14:textId="77777777" w:rsidTr="005D7B57">
        <w:trPr>
          <w:trHeight w:val="222"/>
        </w:trPr>
        <w:tc>
          <w:tcPr>
            <w:tcW w:w="3153" w:type="dxa"/>
            <w:vMerge/>
            <w:shd w:val="clear" w:color="auto" w:fill="F2F2F2" w:themeFill="background1" w:themeFillShade="F2"/>
            <w:vAlign w:val="center"/>
          </w:tcPr>
          <w:p w14:paraId="60D797AA" w14:textId="77777777" w:rsidR="00CD50FD" w:rsidRPr="001700F2" w:rsidRDefault="00CD50FD" w:rsidP="005D7B57">
            <w:pPr>
              <w:pStyle w:val="Heading2"/>
            </w:pPr>
          </w:p>
        </w:tc>
        <w:tc>
          <w:tcPr>
            <w:tcW w:w="3164" w:type="dxa"/>
            <w:vMerge/>
            <w:shd w:val="clear" w:color="auto" w:fill="303848" w:themeFill="accent1"/>
            <w:vAlign w:val="center"/>
          </w:tcPr>
          <w:p w14:paraId="49E250FD" w14:textId="77777777" w:rsidR="00CD50FD" w:rsidRPr="001700F2" w:rsidRDefault="00CD50FD" w:rsidP="005D7B57">
            <w:pPr>
              <w:pStyle w:val="Heading1"/>
            </w:pPr>
          </w:p>
        </w:tc>
        <w:tc>
          <w:tcPr>
            <w:tcW w:w="3152" w:type="dxa"/>
          </w:tcPr>
          <w:p w14:paraId="0A49D9E6" w14:textId="77777777" w:rsidR="00CD50FD" w:rsidRPr="001700F2" w:rsidRDefault="00CD50FD" w:rsidP="005D7B57"/>
        </w:tc>
      </w:tr>
      <w:tr w:rsidR="0040233B" w:rsidRPr="001700F2" w14:paraId="45F5BCF8" w14:textId="77777777" w:rsidTr="005D7B57">
        <w:trPr>
          <w:trHeight w:val="3442"/>
        </w:trPr>
        <w:tc>
          <w:tcPr>
            <w:tcW w:w="3153" w:type="dxa"/>
            <w:shd w:val="clear" w:color="auto" w:fill="F2F2F2" w:themeFill="background1" w:themeFillShade="F2"/>
          </w:tcPr>
          <w:p w14:paraId="79EE79A8" w14:textId="77777777" w:rsidR="0040233B" w:rsidRPr="001700F2" w:rsidRDefault="0040233B" w:rsidP="005D7B57">
            <w:pPr>
              <w:pStyle w:val="Text"/>
            </w:pPr>
          </w:p>
          <w:p w14:paraId="07CD40BB" w14:textId="580EF762" w:rsidR="00382B8F" w:rsidRDefault="008A3915" w:rsidP="005D7B57">
            <w:pPr>
              <w:pStyle w:val="Text"/>
            </w:pPr>
            <w:r>
              <w:t xml:space="preserve">UA Little Rock </w:t>
            </w:r>
            <w:r>
              <w:br/>
              <w:t>(Fall 2018 – Spring 2022)</w:t>
            </w:r>
            <w:r>
              <w:br/>
              <w:t xml:space="preserve">Major: Information Science </w:t>
            </w:r>
            <w:r>
              <w:br/>
              <w:t xml:space="preserve">Minor: Business </w:t>
            </w:r>
            <w:r w:rsidR="005D7B57">
              <w:t>Information System</w:t>
            </w:r>
            <w:r>
              <w:br/>
              <w:t>GPA: 3.5</w:t>
            </w:r>
            <w:r>
              <w:br/>
            </w:r>
            <w:r>
              <w:br/>
              <w:t xml:space="preserve">Central High School </w:t>
            </w:r>
            <w:r>
              <w:br/>
            </w:r>
            <w:r w:rsidR="00382B8F">
              <w:t>(Fall 2014 – Spring 2018)</w:t>
            </w:r>
          </w:p>
          <w:p w14:paraId="6FAC6E42" w14:textId="5188432B" w:rsidR="008A3915" w:rsidRPr="008A3915" w:rsidRDefault="00382B8F" w:rsidP="005D7B57">
            <w:pPr>
              <w:pStyle w:val="Text"/>
            </w:pPr>
            <w:r>
              <w:t xml:space="preserve">Honor graduate </w:t>
            </w:r>
            <w:r w:rsidR="008A3915">
              <w:br/>
              <w:t>GPA: 3.75</w:t>
            </w:r>
          </w:p>
          <w:p w14:paraId="75071671" w14:textId="77777777" w:rsidR="00D20DA9" w:rsidRPr="001700F2" w:rsidRDefault="00D20DA9" w:rsidP="005D7B57">
            <w:pPr>
              <w:pStyle w:val="Text"/>
            </w:pPr>
          </w:p>
        </w:tc>
        <w:tc>
          <w:tcPr>
            <w:tcW w:w="6316" w:type="dxa"/>
            <w:gridSpan w:val="2"/>
            <w:vAlign w:val="center"/>
          </w:tcPr>
          <w:p w14:paraId="2BF4D055" w14:textId="40745C00" w:rsidR="00D20DA9" w:rsidRPr="001700F2" w:rsidRDefault="008A3915" w:rsidP="005D7B57">
            <w:pPr>
              <w:pStyle w:val="SmallText"/>
            </w:pPr>
            <w:r>
              <w:t xml:space="preserve">September 13, 2019 – Current </w:t>
            </w:r>
          </w:p>
          <w:p w14:paraId="69E91A47" w14:textId="244B4082" w:rsidR="00D20DA9" w:rsidRPr="001700F2" w:rsidRDefault="008A3915" w:rsidP="005D7B57">
            <w:pPr>
              <w:pStyle w:val="Text"/>
            </w:pPr>
            <w:r>
              <w:t>Assistant Manager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Front Desk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 xml:space="preserve">KNB Lodging </w:t>
            </w:r>
          </w:p>
          <w:p w14:paraId="61339672" w14:textId="297E171D" w:rsidR="0040233B" w:rsidRPr="008A3915" w:rsidRDefault="00D20DA9" w:rsidP="005D7B57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5AF97630" w14:textId="77777777" w:rsidR="00DD5ADF" w:rsidRDefault="008A3915" w:rsidP="005D7B57">
            <w:pPr>
              <w:pStyle w:val="Text"/>
            </w:pPr>
            <w:r>
              <w:t xml:space="preserve">Guest </w:t>
            </w:r>
            <w:r w:rsidR="000E1371">
              <w:t>Service R</w:t>
            </w:r>
            <w:r>
              <w:t>epresentative</w:t>
            </w:r>
            <w:r w:rsidR="000E1371">
              <w:t>:</w:t>
            </w:r>
            <w:r w:rsidR="000E1371">
              <w:br/>
              <w:t>create guest reservation, help client check-in, making sure a comfortable stay, assigning duties to housekeepers, receive incoming calls, Brief information about property</w:t>
            </w:r>
          </w:p>
          <w:p w14:paraId="0CFF20DE" w14:textId="77777777" w:rsidR="00DD5ADF" w:rsidRDefault="00DD5ADF" w:rsidP="005D7B57"/>
          <w:p w14:paraId="375EABE8" w14:textId="53CE0036" w:rsidR="00DD5ADF" w:rsidRPr="00DD5ADF" w:rsidRDefault="00DD5ADF" w:rsidP="005D7B57">
            <w:pPr>
              <w:rPr>
                <w:sz w:val="20"/>
                <w:szCs w:val="20"/>
              </w:rPr>
            </w:pPr>
            <w:r w:rsidRPr="00DD5ADF">
              <w:rPr>
                <w:sz w:val="20"/>
                <w:szCs w:val="20"/>
              </w:rPr>
              <w:t xml:space="preserve">I have experience in working with </w:t>
            </w:r>
            <w:r>
              <w:rPr>
                <w:sz w:val="20"/>
                <w:szCs w:val="20"/>
              </w:rPr>
              <w:t>HTML</w:t>
            </w:r>
            <w:r w:rsidRPr="00DD5ADF">
              <w:rPr>
                <w:sz w:val="20"/>
                <w:szCs w:val="20"/>
              </w:rPr>
              <w:t xml:space="preserve">, CSS, </w:t>
            </w:r>
            <w:r>
              <w:rPr>
                <w:sz w:val="20"/>
                <w:szCs w:val="20"/>
              </w:rPr>
              <w:t>C++</w:t>
            </w:r>
            <w:r w:rsidRPr="00DD5AD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Java,</w:t>
            </w:r>
            <w:r w:rsidRPr="00DD5ADF">
              <w:rPr>
                <w:sz w:val="20"/>
                <w:szCs w:val="20"/>
              </w:rPr>
              <w:t xml:space="preserve"> and JavaScript. I have done serval projects using those computer languages, I have knowledge about Database concepts and data mining. </w:t>
            </w:r>
          </w:p>
        </w:tc>
      </w:tr>
      <w:tr w:rsidR="00CD50FD" w:rsidRPr="001700F2" w14:paraId="2B2C5F24" w14:textId="77777777" w:rsidTr="005D7B57">
        <w:trPr>
          <w:trHeight w:val="60"/>
        </w:trPr>
        <w:tc>
          <w:tcPr>
            <w:tcW w:w="3153" w:type="dxa"/>
            <w:vMerge w:val="restart"/>
            <w:shd w:val="clear" w:color="auto" w:fill="F2F2F2" w:themeFill="background1" w:themeFillShade="F2"/>
            <w:vAlign w:val="center"/>
          </w:tcPr>
          <w:p w14:paraId="7F5F6030" w14:textId="30FB8168" w:rsidR="00CD50FD" w:rsidRPr="001700F2" w:rsidRDefault="00E14CE0" w:rsidP="005D7B57">
            <w:pPr>
              <w:pStyle w:val="Heading2"/>
            </w:pPr>
            <w:sdt>
              <w:sdtPr>
                <w:id w:val="1066377136"/>
                <w:placeholder>
                  <w:docPart w:val="C1AC10B309C5461DB982D90F2B91188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177A8D34A6664BC88F5F0988886752A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64" w:type="dxa"/>
            <w:vMerge w:val="restart"/>
            <w:shd w:val="clear" w:color="auto" w:fill="303848" w:themeFill="accent1"/>
            <w:vAlign w:val="center"/>
          </w:tcPr>
          <w:p w14:paraId="08FA1970" w14:textId="51F3AC45" w:rsidR="00CD50FD" w:rsidRPr="001700F2" w:rsidRDefault="000E1371" w:rsidP="005D7B57">
            <w:pPr>
              <w:pStyle w:val="Heading1"/>
            </w:pPr>
            <w:r>
              <w:t xml:space="preserve">ACHIEVEMENT </w:t>
            </w:r>
            <w:r w:rsidR="00D20DA9" w:rsidRPr="001700F2">
              <w:t xml:space="preserve"> </w:t>
            </w:r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7DAE84DF" w14:textId="77777777" w:rsidR="00CD50FD" w:rsidRPr="001700F2" w:rsidRDefault="00CD50FD" w:rsidP="005D7B57"/>
        </w:tc>
      </w:tr>
      <w:tr w:rsidR="00CD50FD" w:rsidRPr="001700F2" w14:paraId="6434F4A3" w14:textId="77777777" w:rsidTr="005D7B57">
        <w:trPr>
          <w:trHeight w:val="222"/>
        </w:trPr>
        <w:tc>
          <w:tcPr>
            <w:tcW w:w="3153" w:type="dxa"/>
            <w:vMerge/>
            <w:shd w:val="clear" w:color="auto" w:fill="F2F2F2" w:themeFill="background1" w:themeFillShade="F2"/>
            <w:vAlign w:val="center"/>
          </w:tcPr>
          <w:p w14:paraId="604AB2EE" w14:textId="77777777" w:rsidR="00CD50FD" w:rsidRPr="001700F2" w:rsidRDefault="00CD50FD" w:rsidP="005D7B57">
            <w:pPr>
              <w:pStyle w:val="Heading2"/>
              <w:rPr>
                <w:spacing w:val="32"/>
              </w:rPr>
            </w:pPr>
          </w:p>
        </w:tc>
        <w:tc>
          <w:tcPr>
            <w:tcW w:w="3164" w:type="dxa"/>
            <w:vMerge/>
            <w:shd w:val="clear" w:color="auto" w:fill="303848" w:themeFill="accent1"/>
            <w:vAlign w:val="center"/>
          </w:tcPr>
          <w:p w14:paraId="2CBF3FE9" w14:textId="77777777" w:rsidR="00CD50FD" w:rsidRPr="001700F2" w:rsidRDefault="00CD50FD" w:rsidP="005D7B57">
            <w:pPr>
              <w:pStyle w:val="Heading1"/>
            </w:pPr>
          </w:p>
        </w:tc>
        <w:tc>
          <w:tcPr>
            <w:tcW w:w="3152" w:type="dxa"/>
          </w:tcPr>
          <w:p w14:paraId="40039341" w14:textId="77777777" w:rsidR="00CD50FD" w:rsidRPr="001700F2" w:rsidRDefault="00CD50FD" w:rsidP="005D7B57"/>
        </w:tc>
      </w:tr>
      <w:tr w:rsidR="00CD50FD" w:rsidRPr="001700F2" w14:paraId="3965998E" w14:textId="77777777" w:rsidTr="005D7B57">
        <w:trPr>
          <w:trHeight w:val="1462"/>
        </w:trPr>
        <w:tc>
          <w:tcPr>
            <w:tcW w:w="3153" w:type="dxa"/>
            <w:shd w:val="clear" w:color="auto" w:fill="F2F2F2" w:themeFill="background1" w:themeFillShade="F2"/>
            <w:vAlign w:val="center"/>
          </w:tcPr>
          <w:sdt>
            <w:sdtPr>
              <w:id w:val="-1750034778"/>
              <w:placeholder>
                <w:docPart w:val="0520E98754944D3392C924397197FAD4"/>
              </w:placeholder>
              <w:temporary/>
              <w:showingPlcHdr/>
              <w15:appearance w15:val="hidden"/>
              <w:text/>
            </w:sdtPr>
            <w:sdtEndPr/>
            <w:sdtContent>
              <w:p w14:paraId="5E99EAC1" w14:textId="77777777" w:rsidR="00D20DA9" w:rsidRPr="001700F2" w:rsidRDefault="00D20DA9" w:rsidP="005D7B57">
                <w:pPr>
                  <w:pStyle w:val="Text"/>
                </w:pPr>
                <w:r w:rsidRPr="001700F2">
                  <w:t>Marketing</w:t>
                </w:r>
              </w:p>
              <w:p w14:paraId="51CFCA46" w14:textId="77777777" w:rsidR="00D20DA9" w:rsidRPr="001700F2" w:rsidRDefault="00D20DA9" w:rsidP="005D7B57">
                <w:pPr>
                  <w:pStyle w:val="Text"/>
                </w:pPr>
                <w:r w:rsidRPr="001700F2">
                  <w:t>Project Management</w:t>
                </w:r>
              </w:p>
              <w:p w14:paraId="2B8FC94E" w14:textId="77777777" w:rsidR="00D20DA9" w:rsidRPr="001700F2" w:rsidRDefault="00D20DA9" w:rsidP="005D7B57">
                <w:pPr>
                  <w:pStyle w:val="Text"/>
                </w:pPr>
                <w:r w:rsidRPr="001700F2">
                  <w:t>Budget Planning</w:t>
                </w:r>
              </w:p>
              <w:p w14:paraId="462A8210" w14:textId="77777777" w:rsidR="00D20DA9" w:rsidRPr="001700F2" w:rsidRDefault="00D20DA9" w:rsidP="005D7B57">
                <w:pPr>
                  <w:pStyle w:val="Text"/>
                </w:pPr>
                <w:r w:rsidRPr="001700F2">
                  <w:t>Social Media</w:t>
                </w:r>
              </w:p>
              <w:p w14:paraId="67CC79A6" w14:textId="77777777" w:rsidR="00D20DA9" w:rsidRPr="001700F2" w:rsidRDefault="00D20DA9" w:rsidP="005D7B57">
                <w:pPr>
                  <w:pStyle w:val="Text"/>
                </w:pPr>
                <w:r w:rsidRPr="001700F2">
                  <w:t xml:space="preserve">Planning </w:t>
                </w:r>
              </w:p>
            </w:sdtContent>
          </w:sdt>
          <w:p w14:paraId="3BB94ED6" w14:textId="7742C9E0" w:rsidR="00CD50FD" w:rsidRDefault="008A3915" w:rsidP="005D7B57">
            <w:pPr>
              <w:pStyle w:val="Text"/>
            </w:pPr>
            <w:r>
              <w:t>C++, HTML, JAVA</w:t>
            </w:r>
          </w:p>
          <w:p w14:paraId="58478498" w14:textId="1C4AF7E1" w:rsidR="00DF212E" w:rsidRDefault="00DF212E" w:rsidP="005D7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  <w:r w:rsidR="00DD5ADF">
              <w:rPr>
                <w:sz w:val="20"/>
                <w:szCs w:val="20"/>
              </w:rPr>
              <w:t xml:space="preserve"> Language</w:t>
            </w:r>
          </w:p>
          <w:p w14:paraId="7224F7BB" w14:textId="542DA479" w:rsidR="00DF212E" w:rsidRDefault="00DF212E" w:rsidP="005D7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networking</w:t>
            </w:r>
          </w:p>
          <w:p w14:paraId="760B8A79" w14:textId="247EDEF2" w:rsidR="00DF212E" w:rsidRDefault="00DF212E" w:rsidP="005D7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system</w:t>
            </w:r>
          </w:p>
          <w:p w14:paraId="171B0C56" w14:textId="031441CB" w:rsidR="00DF212E" w:rsidRDefault="00DF212E" w:rsidP="005D7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</w:p>
          <w:p w14:paraId="3B2CAE10" w14:textId="6755E6BE" w:rsidR="00DD5ADF" w:rsidRPr="00DF212E" w:rsidRDefault="00DD5ADF" w:rsidP="005D7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</w:t>
            </w:r>
          </w:p>
          <w:p w14:paraId="2A63CD57" w14:textId="082B1149" w:rsidR="00DF212E" w:rsidRPr="00DF212E" w:rsidRDefault="00DF212E" w:rsidP="005D7B57"/>
        </w:tc>
        <w:tc>
          <w:tcPr>
            <w:tcW w:w="6316" w:type="dxa"/>
            <w:gridSpan w:val="2"/>
            <w:vAlign w:val="center"/>
          </w:tcPr>
          <w:p w14:paraId="3581389C" w14:textId="3D892DB2" w:rsidR="00DD5ADF" w:rsidRPr="00DD5ADF" w:rsidRDefault="00382B8F" w:rsidP="005D7B57">
            <w:pPr>
              <w:pStyle w:val="Text"/>
            </w:pPr>
            <w:r>
              <w:t>Trojan Pathway Scholarship</w:t>
            </w:r>
            <w:r>
              <w:br/>
              <w:t xml:space="preserve">EIT Success Scholarship </w:t>
            </w:r>
            <w:r>
              <w:br/>
              <w:t>Arkansas Lottery Scholarship</w:t>
            </w:r>
            <w:r>
              <w:br/>
              <w:t>Dean’s List (Spring 2020 – present)</w:t>
            </w:r>
            <w:r>
              <w:br/>
              <w:t>Principle’s Choice Award (2017)</w:t>
            </w:r>
            <w:r>
              <w:br/>
              <w:t>Multiple Awards – Man of the Match – Arkansas Cricket Association</w:t>
            </w:r>
          </w:p>
        </w:tc>
      </w:tr>
      <w:tr w:rsidR="00CD50FD" w:rsidRPr="001700F2" w14:paraId="2322B556" w14:textId="77777777" w:rsidTr="005D7B57">
        <w:trPr>
          <w:trHeight w:val="222"/>
        </w:trPr>
        <w:tc>
          <w:tcPr>
            <w:tcW w:w="3153" w:type="dxa"/>
            <w:vMerge w:val="restart"/>
            <w:shd w:val="clear" w:color="auto" w:fill="F2F2F2" w:themeFill="background1" w:themeFillShade="F2"/>
          </w:tcPr>
          <w:p w14:paraId="476F100C" w14:textId="77777777" w:rsidR="00CD50FD" w:rsidRDefault="00CD50FD" w:rsidP="005D7B57"/>
          <w:p w14:paraId="09C0B11C" w14:textId="7A591B09" w:rsidR="008A3915" w:rsidRPr="008A3915" w:rsidRDefault="008A3915" w:rsidP="005D7B57"/>
        </w:tc>
        <w:tc>
          <w:tcPr>
            <w:tcW w:w="3164" w:type="dxa"/>
            <w:vMerge w:val="restart"/>
            <w:shd w:val="clear" w:color="auto" w:fill="303848" w:themeFill="accent1"/>
            <w:vAlign w:val="center"/>
          </w:tcPr>
          <w:p w14:paraId="40572E74" w14:textId="77777777" w:rsidR="00CD50FD" w:rsidRPr="001700F2" w:rsidRDefault="00E14CE0" w:rsidP="005D7B57">
            <w:pPr>
              <w:pStyle w:val="Heading1"/>
            </w:pPr>
            <w:sdt>
              <w:sdtPr>
                <w:id w:val="-513380234"/>
                <w:placeholder>
                  <w:docPart w:val="E5682FC0EB1D4B36870193D346070C5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6B9DE337" w14:textId="77777777" w:rsidR="00CD50FD" w:rsidRPr="001700F2" w:rsidRDefault="00CD50FD" w:rsidP="005D7B57"/>
        </w:tc>
      </w:tr>
      <w:tr w:rsidR="00DD5ADF" w:rsidRPr="001700F2" w14:paraId="51554D43" w14:textId="77777777" w:rsidTr="005D7B57">
        <w:trPr>
          <w:trHeight w:val="222"/>
        </w:trPr>
        <w:tc>
          <w:tcPr>
            <w:tcW w:w="3153" w:type="dxa"/>
            <w:vMerge/>
            <w:shd w:val="clear" w:color="auto" w:fill="F2F2F2" w:themeFill="background1" w:themeFillShade="F2"/>
          </w:tcPr>
          <w:p w14:paraId="736D0534" w14:textId="77777777" w:rsidR="00DD5ADF" w:rsidRDefault="00DD5ADF" w:rsidP="005D7B57"/>
        </w:tc>
        <w:tc>
          <w:tcPr>
            <w:tcW w:w="3164" w:type="dxa"/>
            <w:vMerge/>
            <w:shd w:val="clear" w:color="auto" w:fill="303848" w:themeFill="accent1"/>
            <w:vAlign w:val="center"/>
          </w:tcPr>
          <w:p w14:paraId="386D8504" w14:textId="77777777" w:rsidR="00DD5ADF" w:rsidRDefault="00DD5ADF" w:rsidP="005D7B57">
            <w:pPr>
              <w:pStyle w:val="Heading1"/>
            </w:pPr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5C94BE4C" w14:textId="77777777" w:rsidR="00DD5ADF" w:rsidRPr="001700F2" w:rsidRDefault="00DD5ADF" w:rsidP="005D7B57"/>
        </w:tc>
      </w:tr>
      <w:tr w:rsidR="00CD50FD" w:rsidRPr="001700F2" w14:paraId="7C7E2202" w14:textId="77777777" w:rsidTr="005D7B57">
        <w:trPr>
          <w:trHeight w:val="222"/>
        </w:trPr>
        <w:tc>
          <w:tcPr>
            <w:tcW w:w="3153" w:type="dxa"/>
            <w:vMerge/>
            <w:shd w:val="clear" w:color="auto" w:fill="F2F2F2" w:themeFill="background1" w:themeFillShade="F2"/>
          </w:tcPr>
          <w:p w14:paraId="05935D91" w14:textId="77777777" w:rsidR="00CD50FD" w:rsidRPr="001700F2" w:rsidRDefault="00CD50FD" w:rsidP="005D7B57"/>
        </w:tc>
        <w:tc>
          <w:tcPr>
            <w:tcW w:w="3164" w:type="dxa"/>
            <w:vMerge/>
            <w:shd w:val="clear" w:color="auto" w:fill="303848" w:themeFill="accent1"/>
            <w:vAlign w:val="center"/>
          </w:tcPr>
          <w:p w14:paraId="0179356F" w14:textId="77777777" w:rsidR="00CD50FD" w:rsidRPr="001700F2" w:rsidRDefault="00CD50FD" w:rsidP="005D7B57">
            <w:pPr>
              <w:pStyle w:val="Heading1"/>
            </w:pPr>
          </w:p>
        </w:tc>
        <w:tc>
          <w:tcPr>
            <w:tcW w:w="3152" w:type="dxa"/>
          </w:tcPr>
          <w:p w14:paraId="1D4E8459" w14:textId="66BD55C3" w:rsidR="00DD5ADF" w:rsidRPr="001700F2" w:rsidRDefault="00DD5ADF" w:rsidP="005D7B57">
            <w:pPr>
              <w:pStyle w:val="Text"/>
            </w:pPr>
            <w:r>
              <w:t>National Honor Society (2014 - 2018)</w:t>
            </w:r>
            <w:r>
              <w:br/>
              <w:t>National Honor Beta Club (2015 - 2018)</w:t>
            </w:r>
            <w:r>
              <w:br/>
              <w:t>National Honor Collegiate Scholars (2019 – Present)</w:t>
            </w:r>
          </w:p>
          <w:p w14:paraId="220387D1" w14:textId="68381F13" w:rsidR="00CD50FD" w:rsidRPr="001700F2" w:rsidRDefault="00DD5ADF" w:rsidP="005D7B57">
            <w:r>
              <w:lastRenderedPageBreak/>
              <w:t>National Society of Leadership and Success (2019 – Present)</w:t>
            </w:r>
          </w:p>
        </w:tc>
      </w:tr>
    </w:tbl>
    <w:p w14:paraId="5B2FD771" w14:textId="079ED78E" w:rsidR="00C55D85" w:rsidRPr="001700F2" w:rsidRDefault="00E75830">
      <w:r>
        <w:lastRenderedPageBreak/>
        <w:br w:type="textWrapping" w:clear="all"/>
      </w:r>
      <w:bookmarkEnd w:id="0"/>
    </w:p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6464" w14:textId="77777777" w:rsidR="00E14CE0" w:rsidRDefault="00E14CE0" w:rsidP="00F316AD">
      <w:r>
        <w:separator/>
      </w:r>
    </w:p>
  </w:endnote>
  <w:endnote w:type="continuationSeparator" w:id="0">
    <w:p w14:paraId="25124C2A" w14:textId="77777777" w:rsidR="00E14CE0" w:rsidRDefault="00E14CE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DB38" w14:textId="77777777" w:rsidR="00E14CE0" w:rsidRDefault="00E14CE0" w:rsidP="00F316AD">
      <w:r>
        <w:separator/>
      </w:r>
    </w:p>
  </w:footnote>
  <w:footnote w:type="continuationSeparator" w:id="0">
    <w:p w14:paraId="6849D56A" w14:textId="77777777" w:rsidR="00E14CE0" w:rsidRDefault="00E14CE0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74B3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164BEE" wp14:editId="276BC9A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8498FD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35"/>
    <w:rsid w:val="000E1371"/>
    <w:rsid w:val="000F4C35"/>
    <w:rsid w:val="001700F2"/>
    <w:rsid w:val="001871FF"/>
    <w:rsid w:val="001F4150"/>
    <w:rsid w:val="0029715D"/>
    <w:rsid w:val="002F0D33"/>
    <w:rsid w:val="00361C0D"/>
    <w:rsid w:val="00382B8F"/>
    <w:rsid w:val="0040233B"/>
    <w:rsid w:val="004D0355"/>
    <w:rsid w:val="004E6224"/>
    <w:rsid w:val="005D2581"/>
    <w:rsid w:val="005D7B57"/>
    <w:rsid w:val="00617740"/>
    <w:rsid w:val="00690683"/>
    <w:rsid w:val="006C60E6"/>
    <w:rsid w:val="007461B8"/>
    <w:rsid w:val="007E2A08"/>
    <w:rsid w:val="0089710E"/>
    <w:rsid w:val="008A3915"/>
    <w:rsid w:val="008F2A54"/>
    <w:rsid w:val="00A74E15"/>
    <w:rsid w:val="00C55D85"/>
    <w:rsid w:val="00CD50FD"/>
    <w:rsid w:val="00D20DA9"/>
    <w:rsid w:val="00D26A79"/>
    <w:rsid w:val="00D6455F"/>
    <w:rsid w:val="00DD5ADF"/>
    <w:rsid w:val="00DD5C35"/>
    <w:rsid w:val="00DF212E"/>
    <w:rsid w:val="00E14CE0"/>
    <w:rsid w:val="00E21B58"/>
    <w:rsid w:val="00E53100"/>
    <w:rsid w:val="00E75830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E6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19DEA34513441C91A54D96C44BC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BB0DA-630F-4272-A2A2-B7E1072A6581}"/>
      </w:docPartPr>
      <w:docPartBody>
        <w:p w:rsidR="004E5CF2" w:rsidRDefault="007E3297">
          <w:pPr>
            <w:pStyle w:val="1819DEA34513441C91A54D96C44BCB41"/>
          </w:pPr>
          <w:r w:rsidRPr="001700F2">
            <w:t>OBJECTIVE</w:t>
          </w:r>
        </w:p>
      </w:docPartBody>
    </w:docPart>
    <w:docPart>
      <w:docPartPr>
        <w:name w:val="6B77952C7C314D1CB3B7BA435A397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8C51-89AC-4C17-965F-5861E82BAC17}"/>
      </w:docPartPr>
      <w:docPartBody>
        <w:p w:rsidR="004E5CF2" w:rsidRDefault="007E3297">
          <w:pPr>
            <w:pStyle w:val="6B77952C7C314D1CB3B7BA435A397A0A"/>
          </w:pPr>
          <w:r w:rsidRPr="001700F2">
            <w:t>EDUCATION</w:t>
          </w:r>
        </w:p>
      </w:docPartBody>
    </w:docPart>
    <w:docPart>
      <w:docPartPr>
        <w:name w:val="9BEE6371D2754DF3A79D7CB3B596D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F4F14-2378-49DF-A1A5-F39BD66FFD56}"/>
      </w:docPartPr>
      <w:docPartBody>
        <w:p w:rsidR="004E5CF2" w:rsidRDefault="007E3297">
          <w:pPr>
            <w:pStyle w:val="9BEE6371D2754DF3A79D7CB3B596D15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8B9ACDC6893D4C58A986625E85EB4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CD47-75B4-4B86-B2CE-C4A0A20A76E9}"/>
      </w:docPartPr>
      <w:docPartBody>
        <w:p w:rsidR="004E5CF2" w:rsidRDefault="007E3297">
          <w:pPr>
            <w:pStyle w:val="8B9ACDC6893D4C58A986625E85EB4AF1"/>
          </w:pPr>
          <w:r w:rsidRPr="001700F2">
            <w:t>EXPERIENCE</w:t>
          </w:r>
        </w:p>
      </w:docPartBody>
    </w:docPart>
    <w:docPart>
      <w:docPartPr>
        <w:name w:val="C1AC10B309C5461DB982D90F2B911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A3CE-7FFD-4064-8269-86954F2B7CFC}"/>
      </w:docPartPr>
      <w:docPartBody>
        <w:p w:rsidR="004E5CF2" w:rsidRDefault="007E3297">
          <w:pPr>
            <w:pStyle w:val="C1AC10B309C5461DB982D90F2B911889"/>
          </w:pPr>
          <w:r w:rsidRPr="00D26A79">
            <w:t>KEY SKILLS</w:t>
          </w:r>
        </w:p>
      </w:docPartBody>
    </w:docPart>
    <w:docPart>
      <w:docPartPr>
        <w:name w:val="177A8D34A6664BC88F5F098888675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202C-BAD3-4981-BCC4-BCA7F88E443D}"/>
      </w:docPartPr>
      <w:docPartBody>
        <w:p w:rsidR="004E5CF2" w:rsidRDefault="007E3297">
          <w:pPr>
            <w:pStyle w:val="177A8D34A6664BC88F5F0988886752A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520E98754944D3392C924397197F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A30EC-9005-4886-8F88-725BE957843F}"/>
      </w:docPartPr>
      <w:docPartBody>
        <w:p w:rsidR="006620DB" w:rsidRPr="001700F2" w:rsidRDefault="007E3297" w:rsidP="00D20DA9">
          <w:pPr>
            <w:pStyle w:val="Text"/>
          </w:pPr>
          <w:r w:rsidRPr="001700F2">
            <w:t>Marketing</w:t>
          </w:r>
        </w:p>
        <w:p w:rsidR="006620DB" w:rsidRPr="001700F2" w:rsidRDefault="007E3297" w:rsidP="00D20DA9">
          <w:pPr>
            <w:pStyle w:val="Text"/>
          </w:pPr>
          <w:r w:rsidRPr="001700F2">
            <w:t>Project Management</w:t>
          </w:r>
        </w:p>
        <w:p w:rsidR="006620DB" w:rsidRPr="001700F2" w:rsidRDefault="007E3297" w:rsidP="00D20DA9">
          <w:pPr>
            <w:pStyle w:val="Text"/>
          </w:pPr>
          <w:r w:rsidRPr="001700F2">
            <w:t>Budget Planning</w:t>
          </w:r>
        </w:p>
        <w:p w:rsidR="006620DB" w:rsidRPr="001700F2" w:rsidRDefault="007E3297" w:rsidP="00D20DA9">
          <w:pPr>
            <w:pStyle w:val="Text"/>
          </w:pPr>
          <w:r w:rsidRPr="001700F2">
            <w:t>Social Media</w:t>
          </w:r>
        </w:p>
        <w:p w:rsidR="004E5CF2" w:rsidRDefault="007E3297">
          <w:pPr>
            <w:pStyle w:val="0520E98754944D3392C924397197FAD4"/>
          </w:pPr>
          <w:r w:rsidRPr="001700F2">
            <w:t xml:space="preserve">Planning </w:t>
          </w:r>
        </w:p>
      </w:docPartBody>
    </w:docPart>
    <w:docPart>
      <w:docPartPr>
        <w:name w:val="E5682FC0EB1D4B36870193D346070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BC6CB-2F6D-4251-AB71-5C14E870138D}"/>
      </w:docPartPr>
      <w:docPartBody>
        <w:p w:rsidR="004E5CF2" w:rsidRDefault="007E3297">
          <w:pPr>
            <w:pStyle w:val="E5682FC0EB1D4B36870193D346070C56"/>
          </w:pPr>
          <w:r w:rsidRPr="001700F2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97"/>
    <w:rsid w:val="0000192D"/>
    <w:rsid w:val="001766C9"/>
    <w:rsid w:val="004E5CF2"/>
    <w:rsid w:val="007E3297"/>
    <w:rsid w:val="00890FE7"/>
    <w:rsid w:val="00B85AEB"/>
    <w:rsid w:val="00C50A0C"/>
    <w:rsid w:val="00F9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19DEA34513441C91A54D96C44BCB41">
    <w:name w:val="1819DEA34513441C91A54D96C44BCB41"/>
  </w:style>
  <w:style w:type="paragraph" w:customStyle="1" w:styleId="6B77952C7C314D1CB3B7BA435A397A0A">
    <w:name w:val="6B77952C7C314D1CB3B7BA435A397A0A"/>
  </w:style>
  <w:style w:type="character" w:customStyle="1" w:styleId="Accent">
    <w:name w:val="Accent"/>
    <w:basedOn w:val="DefaultParagraphFont"/>
    <w:uiPriority w:val="1"/>
    <w:qFormat/>
    <w:rsid w:val="00F9341F"/>
    <w:rPr>
      <w:color w:val="ED7D31" w:themeColor="accent2"/>
    </w:rPr>
  </w:style>
  <w:style w:type="paragraph" w:customStyle="1" w:styleId="9BEE6371D2754DF3A79D7CB3B596D156">
    <w:name w:val="9BEE6371D2754DF3A79D7CB3B596D156"/>
  </w:style>
  <w:style w:type="paragraph" w:customStyle="1" w:styleId="8B9ACDC6893D4C58A986625E85EB4AF1">
    <w:name w:val="8B9ACDC6893D4C58A986625E85EB4AF1"/>
  </w:style>
  <w:style w:type="paragraph" w:customStyle="1" w:styleId="Text">
    <w:name w:val="Text"/>
    <w:basedOn w:val="Normal"/>
    <w:next w:val="Normal"/>
    <w:uiPriority w:val="3"/>
    <w:qFormat/>
    <w:rsid w:val="00F9341F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C1AC10B309C5461DB982D90F2B911889">
    <w:name w:val="C1AC10B309C5461DB982D90F2B911889"/>
  </w:style>
  <w:style w:type="paragraph" w:customStyle="1" w:styleId="177A8D34A6664BC88F5F0988886752A6">
    <w:name w:val="177A8D34A6664BC88F5F0988886752A6"/>
  </w:style>
  <w:style w:type="paragraph" w:customStyle="1" w:styleId="0520E98754944D3392C924397197FAD4">
    <w:name w:val="0520E98754944D3392C924397197FAD4"/>
  </w:style>
  <w:style w:type="paragraph" w:customStyle="1" w:styleId="E5682FC0EB1D4B36870193D346070C56">
    <w:name w:val="E5682FC0EB1D4B36870193D346070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2021-09-13T23:05:00Z</dcterms:created>
  <dcterms:modified xsi:type="dcterms:W3CDTF">2021-09-13T23:05:00Z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